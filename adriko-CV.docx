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89"/>
        <w:gridCol w:w="717"/>
        <w:gridCol w:w="6451"/>
      </w:tblGrid>
      <w:tr w:rsidR="001B2ABD" w14:paraId="215CC063" w14:textId="77777777" w:rsidTr="00C1388C">
        <w:trPr>
          <w:trHeight w:val="4242"/>
        </w:trPr>
        <w:tc>
          <w:tcPr>
            <w:tcW w:w="3589" w:type="dxa"/>
            <w:vAlign w:val="bottom"/>
          </w:tcPr>
          <w:p w14:paraId="3D78CB2F" w14:textId="77777777" w:rsidR="001B2ABD" w:rsidRDefault="00C1388C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8240" behindDoc="1" locked="0" layoutInCell="1" allowOverlap="1" wp14:anchorId="0C1E0033" wp14:editId="75FA4C89">
                  <wp:simplePos x="0" y="0"/>
                  <wp:positionH relativeFrom="column">
                    <wp:posOffset>-73025</wp:posOffset>
                  </wp:positionH>
                  <wp:positionV relativeFrom="paragraph">
                    <wp:posOffset>-2423795</wp:posOffset>
                  </wp:positionV>
                  <wp:extent cx="2266950" cy="2374900"/>
                  <wp:effectExtent l="0" t="0" r="0" b="635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driko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23749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7" w:type="dxa"/>
          </w:tcPr>
          <w:p w14:paraId="5E179EF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51" w:type="dxa"/>
            <w:vAlign w:val="bottom"/>
          </w:tcPr>
          <w:p w14:paraId="4B3A6237" w14:textId="77777777" w:rsidR="001B2ABD" w:rsidRDefault="002C0DB2" w:rsidP="001B2ABD">
            <w:pPr>
              <w:pStyle w:val="Title"/>
              <w:rPr>
                <w:sz w:val="72"/>
              </w:rPr>
            </w:pPr>
            <w:r w:rsidRPr="002C0DB2">
              <w:rPr>
                <w:sz w:val="72"/>
              </w:rPr>
              <w:t xml:space="preserve">LUBANGAKENE SAMUEL </w:t>
            </w:r>
            <w:r>
              <w:rPr>
                <w:sz w:val="72"/>
              </w:rPr>
              <w:t>ADRIKO</w:t>
            </w:r>
          </w:p>
          <w:p w14:paraId="19D6B4D2" w14:textId="77777777" w:rsidR="002C0DB2" w:rsidRPr="002C0DB2" w:rsidRDefault="002C0DB2" w:rsidP="002C0DB2"/>
          <w:p w14:paraId="5CE391C9" w14:textId="77777777" w:rsidR="001B2ABD" w:rsidRDefault="002C0DB2" w:rsidP="002C0DB2">
            <w:pPr>
              <w:pStyle w:val="Subtitle"/>
            </w:pPr>
            <w:r w:rsidRPr="00B90F24">
              <w:rPr>
                <w:spacing w:val="0"/>
                <w:w w:val="59"/>
              </w:rPr>
              <w:t>FRONT-END DEVELOPE</w:t>
            </w:r>
            <w:r w:rsidRPr="00B90F24">
              <w:rPr>
                <w:w w:val="59"/>
              </w:rPr>
              <w:t>R</w:t>
            </w:r>
          </w:p>
        </w:tc>
      </w:tr>
      <w:tr w:rsidR="001B2ABD" w14:paraId="042234AF" w14:textId="77777777" w:rsidTr="00C1388C">
        <w:trPr>
          <w:trHeight w:val="8187"/>
        </w:trPr>
        <w:tc>
          <w:tcPr>
            <w:tcW w:w="3589" w:type="dxa"/>
          </w:tcPr>
          <w:sdt>
            <w:sdtPr>
              <w:id w:val="-1711873194"/>
              <w:placeholder>
                <w:docPart w:val="D2A9119BB051416FAB9858116575A053"/>
              </w:placeholder>
              <w:temporary/>
              <w:showingPlcHdr/>
              <w15:appearance w15:val="hidden"/>
            </w:sdtPr>
            <w:sdtContent>
              <w:p w14:paraId="7E4D4CCF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76889FE6" w14:textId="77777777" w:rsidR="00036450" w:rsidRDefault="004D0E72" w:rsidP="00036450">
            <w:r>
              <w:t>Dynamic Website Developer</w:t>
            </w:r>
            <w:r w:rsidRPr="004D0E72">
              <w:t xml:space="preserve"> with comprehensive training in web development and a solid foundation in computer science. Proficient in HTML, CSS, and JavaScript, with a keen ability to enhance website functionality and user experience through rigorous testing and debugging. Experience in collaborating with cross-functional teams ensures effective communication and project execution. A strong commitment to quality is demonstrated through meticulous code reviews and adherence to best practices. Eager to leverage skills in a challenging environment to drive </w:t>
            </w:r>
          </w:p>
          <w:sdt>
            <w:sdtPr>
              <w:id w:val="-1954003311"/>
              <w:placeholder>
                <w:docPart w:val="434EDFAE3FC54B619D93106BBA7521BF"/>
              </w:placeholder>
              <w:temporary/>
              <w:showingPlcHdr/>
              <w15:appearance w15:val="hidden"/>
            </w:sdtPr>
            <w:sdtContent>
              <w:p w14:paraId="726B40C0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AE98AA59950544A0A38C8486241043FA"/>
              </w:placeholder>
              <w:temporary/>
              <w:showingPlcHdr/>
              <w15:appearance w15:val="hidden"/>
            </w:sdtPr>
            <w:sdtContent>
              <w:p w14:paraId="179FEBE1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6D28E064" w14:textId="77777777" w:rsidR="004D3011" w:rsidRDefault="004D0E72" w:rsidP="004D3011">
            <w:r>
              <w:t>+256 775374659</w:t>
            </w:r>
          </w:p>
          <w:p w14:paraId="54354B5F" w14:textId="77777777" w:rsidR="004D3011" w:rsidRPr="004D3011" w:rsidRDefault="004D3011" w:rsidP="004D3011"/>
          <w:sdt>
            <w:sdtPr>
              <w:id w:val="67859272"/>
              <w:placeholder>
                <w:docPart w:val="23A3CC6777CB4FD89726C842C55B8B01"/>
              </w:placeholder>
              <w:temporary/>
              <w:showingPlcHdr/>
              <w15:appearance w15:val="hidden"/>
            </w:sdtPr>
            <w:sdtContent>
              <w:p w14:paraId="1B995CD9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658BA26F" w14:textId="77777777" w:rsidR="004D3011" w:rsidRDefault="004D0E72" w:rsidP="004D3011">
            <w:r>
              <w:t>www.adrikosoftwaresolutions.com</w:t>
            </w:r>
          </w:p>
          <w:p w14:paraId="38E35F9B" w14:textId="77777777" w:rsidR="004D3011" w:rsidRDefault="004D3011" w:rsidP="004D3011"/>
          <w:sdt>
            <w:sdtPr>
              <w:id w:val="-240260293"/>
              <w:placeholder>
                <w:docPart w:val="F7FF2853092B40858CEA8BA52E4B0956"/>
              </w:placeholder>
              <w:temporary/>
              <w:showingPlcHdr/>
              <w15:appearance w15:val="hidden"/>
            </w:sdtPr>
            <w:sdtContent>
              <w:p w14:paraId="05D78AA3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38EE5413" w14:textId="77777777" w:rsidR="00036450" w:rsidRPr="00E4381A" w:rsidRDefault="004D0E72" w:rsidP="004D3011">
            <w:pPr>
              <w:rPr>
                <w:rStyle w:val="Hyperlink"/>
              </w:rPr>
            </w:pPr>
            <w:r>
              <w:t>adrikoman2@gmail.com</w:t>
            </w:r>
          </w:p>
          <w:sdt>
            <w:sdtPr>
              <w:id w:val="-1444214663"/>
              <w:placeholder>
                <w:docPart w:val="1ABAD215582D484C9D5781B067F0D84B"/>
              </w:placeholder>
              <w:temporary/>
              <w:showingPlcHdr/>
              <w15:appearance w15:val="hidden"/>
            </w:sdtPr>
            <w:sdtContent>
              <w:p w14:paraId="2A1C33F8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17028D7C" w14:textId="77777777" w:rsidR="004D3011" w:rsidRDefault="00C1388C" w:rsidP="004D3011">
            <w:r>
              <w:t xml:space="preserve">Singing </w:t>
            </w:r>
          </w:p>
          <w:p w14:paraId="57FA8019" w14:textId="77777777" w:rsidR="004D3011" w:rsidRDefault="00C1388C" w:rsidP="004D3011">
            <w:r>
              <w:t>Watching and playing football</w:t>
            </w:r>
          </w:p>
          <w:p w14:paraId="401125CF" w14:textId="77777777" w:rsidR="004D3011" w:rsidRPr="004D3011" w:rsidRDefault="004D3011" w:rsidP="004D3011"/>
        </w:tc>
        <w:tc>
          <w:tcPr>
            <w:tcW w:w="717" w:type="dxa"/>
          </w:tcPr>
          <w:p w14:paraId="6CE45129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51" w:type="dxa"/>
          </w:tcPr>
          <w:sdt>
            <w:sdtPr>
              <w:id w:val="1049110328"/>
              <w:placeholder>
                <w:docPart w:val="4ECE55E1C7D64452826A034ADE76E1C5"/>
              </w:placeholder>
              <w:temporary/>
              <w:showingPlcHdr/>
              <w15:appearance w15:val="hidden"/>
            </w:sdtPr>
            <w:sdtContent>
              <w:p w14:paraId="0E0A7F5E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3C4FB29" w14:textId="77777777" w:rsidR="00036450" w:rsidRDefault="002C0DB2" w:rsidP="00B359E4">
            <w:pPr>
              <w:pStyle w:val="Heading4"/>
            </w:pPr>
            <w:r>
              <w:t>Kampala International University</w:t>
            </w:r>
          </w:p>
          <w:p w14:paraId="76E42EB4" w14:textId="77777777" w:rsidR="002C0DB2" w:rsidRPr="002C0DB2" w:rsidRDefault="002C0DB2" w:rsidP="002C0DB2">
            <w:r>
              <w:t>Bachelor of Computer Science</w:t>
            </w:r>
          </w:p>
          <w:p w14:paraId="2AE0B54A" w14:textId="77777777" w:rsidR="00036450" w:rsidRPr="00B359E4" w:rsidRDefault="002C0DB2" w:rsidP="00B359E4">
            <w:pPr>
              <w:pStyle w:val="Date"/>
            </w:pPr>
            <w:r>
              <w:t>2023</w:t>
            </w:r>
            <w:r w:rsidR="00036450" w:rsidRPr="00B359E4">
              <w:t xml:space="preserve"> - </w:t>
            </w:r>
            <w:r>
              <w:t>2026</w:t>
            </w:r>
          </w:p>
          <w:p w14:paraId="0997A224" w14:textId="77777777" w:rsidR="00036450" w:rsidRDefault="002C0DB2" w:rsidP="00B359E4">
            <w:pPr>
              <w:pStyle w:val="Heading4"/>
            </w:pPr>
            <w:r>
              <w:t>St. Peter’s Senior Secondary School</w:t>
            </w:r>
          </w:p>
          <w:p w14:paraId="1933F2C8" w14:textId="77777777" w:rsidR="002C0DB2" w:rsidRPr="002C0DB2" w:rsidRDefault="002C0DB2" w:rsidP="002C0DB2">
            <w:r>
              <w:t>Advanced level of education</w:t>
            </w:r>
          </w:p>
          <w:p w14:paraId="78F5A2DE" w14:textId="77777777" w:rsidR="00036450" w:rsidRDefault="002C0DB2" w:rsidP="00B359E4">
            <w:pPr>
              <w:pStyle w:val="Date"/>
            </w:pPr>
            <w:r>
              <w:t>2020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2022</w:t>
            </w:r>
          </w:p>
          <w:p w14:paraId="0276120B" w14:textId="77777777" w:rsidR="002C0DB2" w:rsidRDefault="002C0DB2" w:rsidP="002C0DB2">
            <w:pPr>
              <w:pStyle w:val="Heading4"/>
            </w:pPr>
            <w:r>
              <w:t>St. Peter’s Senior Secondary School</w:t>
            </w:r>
          </w:p>
          <w:p w14:paraId="069ED8FC" w14:textId="77777777" w:rsidR="002C0DB2" w:rsidRPr="002C0DB2" w:rsidRDefault="002C0DB2" w:rsidP="002C0DB2">
            <w:r>
              <w:t>Advanced level of education</w:t>
            </w:r>
          </w:p>
          <w:p w14:paraId="16F6FCBD" w14:textId="77777777" w:rsidR="002C0DB2" w:rsidRDefault="002C0DB2" w:rsidP="002C0DB2">
            <w:pPr>
              <w:pStyle w:val="Date"/>
            </w:pPr>
            <w:r>
              <w:t>2020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2022</w:t>
            </w:r>
          </w:p>
          <w:p w14:paraId="1C4AAA2E" w14:textId="77777777" w:rsidR="002C0DB2" w:rsidRDefault="002C0DB2" w:rsidP="002C0DB2">
            <w:pPr>
              <w:pStyle w:val="Heading4"/>
            </w:pPr>
            <w:r>
              <w:t xml:space="preserve">St. Joseph’s College </w:t>
            </w:r>
            <w:proofErr w:type="spellStart"/>
            <w:r>
              <w:t>Ombaci</w:t>
            </w:r>
            <w:proofErr w:type="spellEnd"/>
          </w:p>
          <w:p w14:paraId="776F74E5" w14:textId="77777777" w:rsidR="002C0DB2" w:rsidRPr="002C0DB2" w:rsidRDefault="002C0DB2" w:rsidP="002C0DB2">
            <w:r>
              <w:t>Ordinary - level of education</w:t>
            </w:r>
          </w:p>
          <w:p w14:paraId="09E47702" w14:textId="77777777" w:rsidR="002C0DB2" w:rsidRPr="002C0DB2" w:rsidRDefault="002C0DB2" w:rsidP="002C0DB2">
            <w:pPr>
              <w:pStyle w:val="Date"/>
            </w:pPr>
            <w:r>
              <w:t>2016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2019</w:t>
            </w:r>
          </w:p>
          <w:sdt>
            <w:sdtPr>
              <w:id w:val="1001553383"/>
              <w:placeholder>
                <w:docPart w:val="A872BA6B98E04781B8F157C910A025A1"/>
              </w:placeholder>
              <w:temporary/>
              <w:showingPlcHdr/>
              <w15:appearance w15:val="hidden"/>
            </w:sdtPr>
            <w:sdtContent>
              <w:p w14:paraId="1CB642B3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17297EA2" w14:textId="77777777" w:rsidR="004D0E72" w:rsidRDefault="004D0E72" w:rsidP="00B359E4">
            <w:pPr>
              <w:pStyle w:val="Heading4"/>
            </w:pPr>
            <w:proofErr w:type="spellStart"/>
            <w:r>
              <w:t>Nfuna</w:t>
            </w:r>
            <w:proofErr w:type="spellEnd"/>
            <w:r>
              <w:t xml:space="preserve"> Global Opportunities</w:t>
            </w:r>
            <w:r w:rsidR="00036450">
              <w:t xml:space="preserve"> </w:t>
            </w:r>
            <w:r w:rsidR="00036450" w:rsidRPr="00036450">
              <w:t xml:space="preserve"> </w:t>
            </w:r>
          </w:p>
          <w:p w14:paraId="2DEBC9C5" w14:textId="77777777" w:rsidR="00036450" w:rsidRDefault="004D0E72" w:rsidP="00B359E4">
            <w:pPr>
              <w:pStyle w:val="Heading4"/>
              <w:rPr>
                <w:bCs/>
              </w:rPr>
            </w:pPr>
            <w:r>
              <w:t>Website Development and Management Intern</w:t>
            </w:r>
          </w:p>
          <w:p w14:paraId="49A857E4" w14:textId="77777777" w:rsidR="00036450" w:rsidRPr="00036450" w:rsidRDefault="004D0E72" w:rsidP="00B359E4">
            <w:pPr>
              <w:pStyle w:val="Date"/>
            </w:pPr>
            <w:r>
              <w:t xml:space="preserve">27/May/2025 </w:t>
            </w:r>
            <w:r w:rsidR="00036450" w:rsidRPr="00036450">
              <w:t>–</w:t>
            </w:r>
            <w:r>
              <w:t xml:space="preserve"> 27/July/2025</w:t>
            </w:r>
          </w:p>
          <w:p w14:paraId="5A40B10D" w14:textId="77777777" w:rsidR="004D0E72" w:rsidRDefault="004D0E72" w:rsidP="004D0E72">
            <w:pPr>
              <w:pStyle w:val="Date"/>
            </w:pPr>
            <w:r>
              <w:t>Developed and maintained websites using HTML, CSS, and JavaScript. </w:t>
            </w:r>
          </w:p>
          <w:p w14:paraId="7ED516C9" w14:textId="77777777" w:rsidR="004D0E72" w:rsidRDefault="004D0E72" w:rsidP="004D0E72">
            <w:pPr>
              <w:pStyle w:val="Date"/>
            </w:pPr>
            <w:r>
              <w:t xml:space="preserve">  Collaborated with cross-functional teams to define project requirements and deliver solutions. </w:t>
            </w:r>
          </w:p>
          <w:p w14:paraId="4FD81FC5" w14:textId="77777777" w:rsidR="004D0E72" w:rsidRDefault="004D0E72" w:rsidP="004D0E72">
            <w:pPr>
              <w:pStyle w:val="Date"/>
            </w:pPr>
            <w:r>
              <w:t xml:space="preserve">  Optimized website performance and user experience through testing and debugging. </w:t>
            </w:r>
          </w:p>
          <w:p w14:paraId="3147A10F" w14:textId="77777777" w:rsidR="004D0E72" w:rsidRDefault="004D0E72" w:rsidP="004D0E72">
            <w:pPr>
              <w:pStyle w:val="Date"/>
            </w:pPr>
            <w:r>
              <w:t xml:space="preserve">  Integrated APIs and third-party services to enhance functionality. </w:t>
            </w:r>
          </w:p>
          <w:p w14:paraId="23FA83C8" w14:textId="77777777" w:rsidR="004D3011" w:rsidRDefault="004D0E72" w:rsidP="00C1388C">
            <w:pPr>
              <w:pStyle w:val="Date"/>
            </w:pPr>
            <w:r>
              <w:t xml:space="preserve">  Conducted code reviews to ensure quality and adherence to best practices. Participated in agile ceremonies to improve project delivery efficiently.</w:t>
            </w:r>
          </w:p>
          <w:p w14:paraId="5C9E667F" w14:textId="77777777" w:rsidR="00304083" w:rsidRDefault="00000000" w:rsidP="00C1388C">
            <w:pPr>
              <w:pStyle w:val="Heading2"/>
              <w:tabs>
                <w:tab w:val="left" w:pos="1130"/>
              </w:tabs>
            </w:pPr>
            <w:sdt>
              <w:sdtPr>
                <w:id w:val="1669594239"/>
                <w:placeholder>
                  <w:docPart w:val="F8945061E842429AAFA9FB6052B858B3"/>
                </w:placeholder>
                <w:temporary/>
                <w:showingPlcHdr/>
                <w15:appearance w15:val="hidden"/>
              </w:sdtPr>
              <w:sdtContent>
                <w:r w:rsidR="00180329"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  <w:r w:rsidR="00C1388C">
              <w:tab/>
            </w:r>
          </w:p>
          <w:p w14:paraId="43CF03FB" w14:textId="77777777" w:rsidR="00C1388C" w:rsidRDefault="00C1388C" w:rsidP="00C1388C">
            <w:r>
              <w:rPr>
                <w:rFonts w:hint="eastAsia"/>
              </w:rPr>
              <w:t>★★★★☆</w:t>
            </w:r>
            <w:r>
              <w:rPr>
                <w:rFonts w:hint="eastAsia"/>
              </w:rPr>
              <w:t xml:space="preserve"> Python</w:t>
            </w:r>
          </w:p>
          <w:p w14:paraId="77D898F6" w14:textId="77777777" w:rsidR="00C1388C" w:rsidRDefault="00C1388C" w:rsidP="00C1388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★★★★☆</w:t>
            </w:r>
            <w:r>
              <w:rPr>
                <w:rFonts w:hint="eastAsia"/>
              </w:rPr>
              <w:t xml:space="preserve"> Git</w:t>
            </w:r>
          </w:p>
          <w:p w14:paraId="4B70FAF8" w14:textId="77777777" w:rsidR="00C1388C" w:rsidRDefault="00C1388C" w:rsidP="00C1388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★★★★☆</w:t>
            </w:r>
            <w:r>
              <w:rPr>
                <w:rFonts w:hint="eastAsia"/>
              </w:rPr>
              <w:t xml:space="preserve"> CSS3</w:t>
            </w:r>
          </w:p>
          <w:p w14:paraId="4858E19F" w14:textId="77777777" w:rsidR="00C1388C" w:rsidRDefault="00C1388C" w:rsidP="00C1388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★★★★☆</w:t>
            </w:r>
            <w:r>
              <w:rPr>
                <w:rFonts w:hint="eastAsia"/>
              </w:rPr>
              <w:t xml:space="preserve"> HTML5</w:t>
            </w:r>
          </w:p>
          <w:p w14:paraId="14D46F53" w14:textId="77777777" w:rsidR="00C1388C" w:rsidRDefault="00C1388C" w:rsidP="00C1388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★★★☆☆</w:t>
            </w:r>
            <w:r>
              <w:rPr>
                <w:rFonts w:hint="eastAsia"/>
              </w:rPr>
              <w:t xml:space="preserve"> SQL</w:t>
            </w:r>
          </w:p>
          <w:p w14:paraId="34BF7F78" w14:textId="77777777" w:rsidR="00C1388C" w:rsidRDefault="00C1388C" w:rsidP="00C1388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★★★☆☆</w:t>
            </w:r>
            <w:r>
              <w:rPr>
                <w:rFonts w:hint="eastAsia"/>
              </w:rPr>
              <w:t xml:space="preserve"> PHP</w:t>
            </w:r>
          </w:p>
          <w:p w14:paraId="318A00E7" w14:textId="77777777" w:rsidR="00C1388C" w:rsidRPr="00C1388C" w:rsidRDefault="00C1388C" w:rsidP="00C1388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★★★☆☆</w:t>
            </w:r>
            <w:r>
              <w:rPr>
                <w:rFonts w:hint="eastAsia"/>
              </w:rPr>
              <w:t xml:space="preserve"> JavaScript</w:t>
            </w:r>
          </w:p>
          <w:p w14:paraId="16515D63" w14:textId="77777777" w:rsidR="00304083" w:rsidRPr="00304083" w:rsidRDefault="00304083" w:rsidP="00304083">
            <w:pPr>
              <w:rPr>
                <w:color w:val="FFFFFF" w:themeColor="background1"/>
              </w:rPr>
            </w:pPr>
          </w:p>
          <w:p w14:paraId="4A784CAC" w14:textId="77777777" w:rsidR="00036450" w:rsidRPr="004D3011" w:rsidRDefault="00304083" w:rsidP="00304083">
            <w:pPr>
              <w:rPr>
                <w:color w:val="FFFFFF" w:themeColor="background1"/>
              </w:rPr>
            </w:pPr>
            <w:r w:rsidRPr="00304083">
              <w:rPr>
                <w:rFonts w:hint="eastAsia"/>
                <w:color w:val="FFFFFF" w:themeColor="background1"/>
              </w:rPr>
              <w:t xml:space="preserve">  </w:t>
            </w:r>
            <w:r w:rsidRPr="00304083">
              <w:rPr>
                <w:rFonts w:hint="eastAsia"/>
                <w:color w:val="FFFFFF" w:themeColor="background1"/>
              </w:rPr>
              <w:t>★★★☆☆</w:t>
            </w:r>
            <w:r w:rsidRPr="00304083">
              <w:rPr>
                <w:rFonts w:hint="eastAsia"/>
                <w:color w:val="FFFFFF" w:themeColor="background1"/>
              </w:rPr>
              <w:t xml:space="preserve"> JavaScript</w:t>
            </w:r>
          </w:p>
        </w:tc>
      </w:tr>
    </w:tbl>
    <w:p w14:paraId="2F4BDB04" w14:textId="77777777" w:rsidR="00000000" w:rsidRDefault="00000000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05FC4A" w14:textId="77777777" w:rsidR="00FB5979" w:rsidRDefault="00FB5979" w:rsidP="000C45FF">
      <w:r>
        <w:separator/>
      </w:r>
    </w:p>
  </w:endnote>
  <w:endnote w:type="continuationSeparator" w:id="0">
    <w:p w14:paraId="2FE72813" w14:textId="77777777" w:rsidR="00FB5979" w:rsidRDefault="00FB597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3CC0B8" w14:textId="77777777" w:rsidR="00FB5979" w:rsidRDefault="00FB5979" w:rsidP="000C45FF">
      <w:r>
        <w:separator/>
      </w:r>
    </w:p>
  </w:footnote>
  <w:footnote w:type="continuationSeparator" w:id="0">
    <w:p w14:paraId="012BFFF4" w14:textId="77777777" w:rsidR="00FB5979" w:rsidRDefault="00FB597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1F0A42" w14:textId="77777777"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7CADE7B0" wp14:editId="369E3FC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DB2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C0DB2"/>
    <w:rsid w:val="00304083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0E72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4372"/>
    <w:rsid w:val="007867A0"/>
    <w:rsid w:val="007927F5"/>
    <w:rsid w:val="00802CA0"/>
    <w:rsid w:val="009260CD"/>
    <w:rsid w:val="00952C25"/>
    <w:rsid w:val="00A2118D"/>
    <w:rsid w:val="00AD76E2"/>
    <w:rsid w:val="00B20152"/>
    <w:rsid w:val="00B359E4"/>
    <w:rsid w:val="00B57D98"/>
    <w:rsid w:val="00B70850"/>
    <w:rsid w:val="00B90F24"/>
    <w:rsid w:val="00C066B6"/>
    <w:rsid w:val="00C1388C"/>
    <w:rsid w:val="00C37BA1"/>
    <w:rsid w:val="00C4674C"/>
    <w:rsid w:val="00C506CF"/>
    <w:rsid w:val="00C72BED"/>
    <w:rsid w:val="00C9578B"/>
    <w:rsid w:val="00CB0055"/>
    <w:rsid w:val="00D2522B"/>
    <w:rsid w:val="00D422DE"/>
    <w:rsid w:val="00D5338A"/>
    <w:rsid w:val="00D5459D"/>
    <w:rsid w:val="00DA1F4D"/>
    <w:rsid w:val="00DD172A"/>
    <w:rsid w:val="00E25A26"/>
    <w:rsid w:val="00E4381A"/>
    <w:rsid w:val="00E55D74"/>
    <w:rsid w:val="00E956D6"/>
    <w:rsid w:val="00F60274"/>
    <w:rsid w:val="00F77FB9"/>
    <w:rsid w:val="00FB068F"/>
    <w:rsid w:val="00FB5979"/>
    <w:rsid w:val="00FC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720A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l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2A9119BB051416FAB9858116575A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1CD51-B130-46A6-88D7-C21BBBD47251}"/>
      </w:docPartPr>
      <w:docPartBody>
        <w:p w:rsidR="00AC2E7B" w:rsidRDefault="006D44E7">
          <w:pPr>
            <w:pStyle w:val="D2A9119BB051416FAB9858116575A053"/>
          </w:pPr>
          <w:r w:rsidRPr="00D5459D">
            <w:t>Profile</w:t>
          </w:r>
        </w:p>
      </w:docPartBody>
    </w:docPart>
    <w:docPart>
      <w:docPartPr>
        <w:name w:val="434EDFAE3FC54B619D93106BBA752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B3F61-3C40-460D-929E-F974E6AD365F}"/>
      </w:docPartPr>
      <w:docPartBody>
        <w:p w:rsidR="00AC2E7B" w:rsidRDefault="006D44E7">
          <w:pPr>
            <w:pStyle w:val="434EDFAE3FC54B619D93106BBA7521BF"/>
          </w:pPr>
          <w:r w:rsidRPr="00CB0055">
            <w:t>Contact</w:t>
          </w:r>
        </w:p>
      </w:docPartBody>
    </w:docPart>
    <w:docPart>
      <w:docPartPr>
        <w:name w:val="AE98AA59950544A0A38C848624104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2FEAB-B5C8-424C-BEB9-B8C9063D6472}"/>
      </w:docPartPr>
      <w:docPartBody>
        <w:p w:rsidR="00AC2E7B" w:rsidRDefault="006D44E7">
          <w:pPr>
            <w:pStyle w:val="AE98AA59950544A0A38C8486241043FA"/>
          </w:pPr>
          <w:r w:rsidRPr="004D3011">
            <w:t>PHONE:</w:t>
          </w:r>
        </w:p>
      </w:docPartBody>
    </w:docPart>
    <w:docPart>
      <w:docPartPr>
        <w:name w:val="23A3CC6777CB4FD89726C842C55B8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CCAF5-E62F-4F42-9C04-8D50DCC9AFF4}"/>
      </w:docPartPr>
      <w:docPartBody>
        <w:p w:rsidR="00AC2E7B" w:rsidRDefault="006D44E7">
          <w:pPr>
            <w:pStyle w:val="23A3CC6777CB4FD89726C842C55B8B01"/>
          </w:pPr>
          <w:r w:rsidRPr="004D3011">
            <w:t>WEBSITE:</w:t>
          </w:r>
        </w:p>
      </w:docPartBody>
    </w:docPart>
    <w:docPart>
      <w:docPartPr>
        <w:name w:val="F7FF2853092B40858CEA8BA52E4B0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0CF48-C228-475A-9731-DE32FBBC8C77}"/>
      </w:docPartPr>
      <w:docPartBody>
        <w:p w:rsidR="00AC2E7B" w:rsidRDefault="006D44E7">
          <w:pPr>
            <w:pStyle w:val="F7FF2853092B40858CEA8BA52E4B0956"/>
          </w:pPr>
          <w:r w:rsidRPr="004D3011">
            <w:t>EMAIL:</w:t>
          </w:r>
        </w:p>
      </w:docPartBody>
    </w:docPart>
    <w:docPart>
      <w:docPartPr>
        <w:name w:val="1ABAD215582D484C9D5781B067F0D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7DFE7-0159-4C00-833A-2E699986E7C6}"/>
      </w:docPartPr>
      <w:docPartBody>
        <w:p w:rsidR="00AC2E7B" w:rsidRDefault="006D44E7">
          <w:pPr>
            <w:pStyle w:val="1ABAD215582D484C9D5781B067F0D84B"/>
          </w:pPr>
          <w:r w:rsidRPr="00CB0055">
            <w:t>Hobbies</w:t>
          </w:r>
        </w:p>
      </w:docPartBody>
    </w:docPart>
    <w:docPart>
      <w:docPartPr>
        <w:name w:val="4ECE55E1C7D64452826A034ADE76E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B0AEF-7E91-4BF8-9657-FC65E4772CD7}"/>
      </w:docPartPr>
      <w:docPartBody>
        <w:p w:rsidR="00AC2E7B" w:rsidRDefault="006D44E7">
          <w:pPr>
            <w:pStyle w:val="4ECE55E1C7D64452826A034ADE76E1C5"/>
          </w:pPr>
          <w:r w:rsidRPr="00036450">
            <w:t>EDUCATION</w:t>
          </w:r>
        </w:p>
      </w:docPartBody>
    </w:docPart>
    <w:docPart>
      <w:docPartPr>
        <w:name w:val="A872BA6B98E04781B8F157C910A02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F2391-4F77-4024-9D7B-F5E4AB3E013D}"/>
      </w:docPartPr>
      <w:docPartBody>
        <w:p w:rsidR="00AC2E7B" w:rsidRDefault="006D44E7">
          <w:pPr>
            <w:pStyle w:val="A872BA6B98E04781B8F157C910A025A1"/>
          </w:pPr>
          <w:r w:rsidRPr="00036450">
            <w:t>WORK EXPERIENCE</w:t>
          </w:r>
        </w:p>
      </w:docPartBody>
    </w:docPart>
    <w:docPart>
      <w:docPartPr>
        <w:name w:val="F8945061E842429AAFA9FB6052B85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FE261-4156-4ECC-9106-3622AD5C42B1}"/>
      </w:docPartPr>
      <w:docPartBody>
        <w:p w:rsidR="00AC2E7B" w:rsidRDefault="006D44E7">
          <w:pPr>
            <w:pStyle w:val="F8945061E842429AAFA9FB6052B858B3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4E7"/>
    <w:rsid w:val="00326A72"/>
    <w:rsid w:val="006D44E7"/>
    <w:rsid w:val="00AC2E7B"/>
    <w:rsid w:val="00E9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A9119BB051416FAB9858116575A053">
    <w:name w:val="D2A9119BB051416FAB9858116575A053"/>
  </w:style>
  <w:style w:type="paragraph" w:customStyle="1" w:styleId="434EDFAE3FC54B619D93106BBA7521BF">
    <w:name w:val="434EDFAE3FC54B619D93106BBA7521BF"/>
  </w:style>
  <w:style w:type="paragraph" w:customStyle="1" w:styleId="AE98AA59950544A0A38C8486241043FA">
    <w:name w:val="AE98AA59950544A0A38C8486241043FA"/>
  </w:style>
  <w:style w:type="paragraph" w:customStyle="1" w:styleId="23A3CC6777CB4FD89726C842C55B8B01">
    <w:name w:val="23A3CC6777CB4FD89726C842C55B8B01"/>
  </w:style>
  <w:style w:type="paragraph" w:customStyle="1" w:styleId="F7FF2853092B40858CEA8BA52E4B0956">
    <w:name w:val="F7FF2853092B40858CEA8BA52E4B0956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1ABAD215582D484C9D5781B067F0D84B">
    <w:name w:val="1ABAD215582D484C9D5781B067F0D84B"/>
  </w:style>
  <w:style w:type="paragraph" w:customStyle="1" w:styleId="4ECE55E1C7D64452826A034ADE76E1C5">
    <w:name w:val="4ECE55E1C7D64452826A034ADE76E1C5"/>
  </w:style>
  <w:style w:type="paragraph" w:customStyle="1" w:styleId="A872BA6B98E04781B8F157C910A025A1">
    <w:name w:val="A872BA6B98E04781B8F157C910A025A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F8945061E842429AAFA9FB6052B858B3">
    <w:name w:val="F8945061E842429AAFA9FB6052B858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973C634-D49F-4AD5-886D-073058A376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2025-06-06T12:32:00Z</dcterms:created>
  <dcterms:modified xsi:type="dcterms:W3CDTF">2025-06-10T10:48:00Z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